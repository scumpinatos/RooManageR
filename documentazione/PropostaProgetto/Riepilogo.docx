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caps/>
          <w:spacing w:val="65"/>
          <w:kern w:val="20"/>
          <w:sz w:val="64"/>
          <w:lang w:val="it-IT"/>
        </w:rPr>
        <w:id w:val="-1743633326"/>
        <w:docPartObj>
          <w:docPartGallery w:val="Cover Pages"/>
          <w:docPartUnique/>
        </w:docPartObj>
      </w:sdtPr>
      <w:sdtEndPr/>
      <w:sdtContent>
        <w:p w14:paraId="3BE6278C" w14:textId="77777777" w:rsidR="00422AC5" w:rsidRPr="00427942" w:rsidRDefault="00422AC5">
          <w:pPr>
            <w:rPr>
              <w:lang w:val="it-IT"/>
            </w:rPr>
          </w:pPr>
        </w:p>
        <w:p w14:paraId="078800FA" w14:textId="77777777" w:rsidR="00422AC5" w:rsidRPr="00427942" w:rsidRDefault="007D4F2A" w:rsidP="00E30953">
          <w:pPr>
            <w:pStyle w:val="Titolocopertina"/>
            <w:rPr>
              <w:lang w:val="it-IT"/>
            </w:rPr>
          </w:pPr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0B5801A" wp14:editId="2E005F35">
                    <wp:simplePos x="0" y="0"/>
                    <wp:positionH relativeFrom="column">
                      <wp:posOffset>2183860</wp:posOffset>
                    </wp:positionH>
                    <wp:positionV relativeFrom="paragraph">
                      <wp:posOffset>7518495</wp:posOffset>
                    </wp:positionV>
                    <wp:extent cx="4010025" cy="1001949"/>
                    <wp:effectExtent l="0" t="0" r="9525" b="8255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10025" cy="10019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56E7C" w14:textId="77777777" w:rsidR="00617639" w:rsidRPr="0048328B" w:rsidRDefault="00617639" w:rsidP="00C41631">
                                <w:pPr>
                                  <w:jc w:val="right"/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</w:pPr>
                                <w:r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>Un progetto di:</w:t>
                                </w:r>
                              </w:p>
                              <w:p w14:paraId="72BC54EC" w14:textId="77777777" w:rsidR="00C41631" w:rsidRPr="0048328B" w:rsidRDefault="00B42C2C" w:rsidP="00C41631">
                                <w:pPr>
                                  <w:jc w:val="right"/>
                                  <w:rPr>
                                    <w:sz w:val="22"/>
                                    <w:lang w:val="it-IT"/>
                                  </w:rPr>
                                </w:pPr>
                                <w:r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Gargiulo Emanuele</w:t>
                                </w:r>
                                <w:r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</w:t>
                                </w:r>
                                <w:hyperlink r:id="rId9" w:history="1">
                                  <w:r w:rsidRPr="00A94164">
                                    <w:rPr>
                                      <w:rStyle w:val="Collegamentoipertestuale"/>
                                      <w:rFonts w:ascii="Calibri" w:hAnsi="Calibri"/>
                                      <w:sz w:val="22"/>
                                      <w:lang w:val="it-IT"/>
                                    </w:rPr>
                                    <w:t>e.gargiulo6@studenti.unisa.it</w:t>
                                  </w:r>
                                </w:hyperlink>
                                <w:r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br/>
                                </w:r>
                                <w:r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Izzo Giandomenico</w:t>
                                </w:r>
                                <w:r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&lt;g.izzo24@studenti.unisa.it&gt;</w:t>
                                </w:r>
                                <w:r w:rsidRPr="0048328B">
                                  <w:rPr>
                                    <w:sz w:val="22"/>
                                    <w:lang w:val="it-IT"/>
                                  </w:rPr>
                                  <w:br/>
                                </w:r>
                                <w:r w:rsidR="007D4F2A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Malinconico Francesco</w:t>
                                </w:r>
                                <w:r w:rsidR="007D4F2A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&lt;f.malinconico1@studenti.unisa.it&gt;</w:t>
                                </w:r>
                                <w:r w:rsidR="000B5830" w:rsidRPr="0048328B">
                                  <w:rPr>
                                    <w:sz w:val="22"/>
                                    <w:lang w:val="it-IT"/>
                                  </w:rPr>
                                  <w:br/>
                                </w:r>
                              </w:p>
                              <w:p w14:paraId="3E12E5AF" w14:textId="77777777" w:rsidR="00B42C2C" w:rsidRDefault="00B42C2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B5801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0" o:spid="_x0000_s1026" type="#_x0000_t202" style="position:absolute;left:0;text-align:left;margin-left:171.95pt;margin-top:592pt;width:315.75pt;height:7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" stroked="f">
                    <v:textbox>
                      <w:txbxContent>
                        <w:p w14:paraId="0F956E7C" w14:textId="77777777" w:rsidR="00617639" w:rsidRPr="0048328B" w:rsidRDefault="00617639" w:rsidP="00C41631">
                          <w:pPr>
                            <w:jc w:val="right"/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</w:pPr>
                          <w:r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>Un progetto di:</w:t>
                          </w:r>
                        </w:p>
                        <w:p w14:paraId="72BC54EC" w14:textId="77777777" w:rsidR="00C41631" w:rsidRPr="0048328B" w:rsidRDefault="00B42C2C" w:rsidP="00C41631">
                          <w:pPr>
                            <w:jc w:val="right"/>
                            <w:rPr>
                              <w:sz w:val="22"/>
                              <w:lang w:val="it-IT"/>
                            </w:rPr>
                          </w:pPr>
                          <w:r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Gargiulo Emanuele</w:t>
                          </w:r>
                          <w:r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</w:t>
                          </w:r>
                          <w:hyperlink r:id="rId10" w:history="1">
                            <w:r w:rsidRPr="00A94164">
                              <w:rPr>
                                <w:rStyle w:val="Collegamentoipertestuale"/>
                                <w:rFonts w:ascii="Calibri" w:hAnsi="Calibri"/>
                                <w:sz w:val="22"/>
                                <w:lang w:val="it-IT"/>
                              </w:rPr>
                              <w:t>e.gargiulo6@studenti.unisa.it</w:t>
                            </w:r>
                          </w:hyperlink>
                          <w:r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br/>
                          </w:r>
                          <w:r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Izzo Giandomenico</w:t>
                          </w:r>
                          <w:r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&lt;g.izzo24@studenti.unisa.it&gt;</w:t>
                          </w:r>
                          <w:r w:rsidRPr="0048328B">
                            <w:rPr>
                              <w:sz w:val="22"/>
                              <w:lang w:val="it-IT"/>
                            </w:rPr>
                            <w:br/>
                          </w:r>
                          <w:r w:rsidR="007D4F2A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Malinconico Francesco</w:t>
                          </w:r>
                          <w:r w:rsidR="007D4F2A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&lt;f.malinconico1@studenti.unisa.it&gt;</w:t>
                          </w:r>
                          <w:r w:rsidR="000B5830" w:rsidRPr="0048328B">
                            <w:rPr>
                              <w:sz w:val="22"/>
                              <w:lang w:val="it-IT"/>
                            </w:rPr>
                            <w:br/>
                          </w:r>
                        </w:p>
                        <w:p w14:paraId="3E12E5AF" w14:textId="77777777" w:rsidR="00B42C2C" w:rsidRDefault="00B42C2C"/>
                      </w:txbxContent>
                    </v:textbox>
                  </v:shape>
                </w:pict>
              </mc:Fallback>
            </mc:AlternateContent>
          </w:r>
          <w:r w:rsidR="00F67986" w:rsidRPr="00427942">
            <w:rPr>
              <w:noProof/>
              <w:lang w:val="it-IT" w:eastAsia="it-IT"/>
            </w:rPr>
            <w:drawing>
              <wp:anchor distT="0" distB="0" distL="114300" distR="114300" simplePos="0" relativeHeight="251646976" behindDoc="0" locked="0" layoutInCell="0" allowOverlap="1" wp14:anchorId="5F512E19" wp14:editId="4862579D">
                <wp:simplePos x="0" y="0"/>
                <wp:positionH relativeFrom="page">
                  <wp:posOffset>2000250</wp:posOffset>
                </wp:positionH>
                <wp:positionV relativeFrom="page">
                  <wp:align>center</wp:align>
                </wp:positionV>
                <wp:extent cx="5550535" cy="3282621"/>
                <wp:effectExtent l="323850" t="323850" r="316865" b="318135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0535" cy="3282621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170875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FC7F667" wp14:editId="3544BB7D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0" t="0" r="17145" b="2730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49B0B7" w14:textId="77777777" w:rsidR="00AA79C8" w:rsidRPr="00427942" w:rsidRDefault="007D4F2A">
                                <w:pPr>
                                  <w:pStyle w:val="Nessunaspaziatura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it-IT"/>
                                  </w:rPr>
                                  <w:t>RooManageR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left:0;text-align:left;margin-left:-6pt;margin-top:222.95pt;width:583.65pt;height:6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AA79C8" w:rsidRPr="00427942" w:rsidRDefault="007D4F2A">
                          <w:pPr>
                            <w:pStyle w:val="Nessunaspaziatura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it-IT"/>
                            </w:rPr>
                            <w:t>RooManageR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 w:rsidRPr="00427942">
            <w:rPr>
              <w:lang w:val="it-IT"/>
            </w:rPr>
            <w:br w:type="page"/>
          </w:r>
        </w:p>
      </w:sdtContent>
    </w:sdt>
    <w:p w14:paraId="079A2581" w14:textId="77777777" w:rsidR="009C18F9" w:rsidRPr="00427942" w:rsidRDefault="0063620F" w:rsidP="0010043F">
      <w:pPr>
        <w:pStyle w:val="Titolo1"/>
        <w:rPr>
          <w:lang w:val="it-IT"/>
        </w:rPr>
      </w:pPr>
      <w:bookmarkStart w:id="0" w:name="_Toc432429557"/>
      <w:r w:rsidRPr="00427942">
        <w:rPr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28D97DCF" wp14:editId="3ABC280B">
            <wp:simplePos x="0" y="0"/>
            <wp:positionH relativeFrom="margin">
              <wp:posOffset>3287949</wp:posOffset>
            </wp:positionH>
            <wp:positionV relativeFrom="margin">
              <wp:posOffset>173693</wp:posOffset>
            </wp:positionV>
            <wp:extent cx="2451100" cy="1631315"/>
            <wp:effectExtent l="323850" t="323850" r="330200" b="330835"/>
            <wp:wrapSquare wrapText="bothSides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63131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Calibri" w:hAnsi="Calibri"/>
          <w:color w:val="9D3511"/>
          <w:lang w:val="it-IT"/>
        </w:rPr>
        <w:t>Proposta di Progetto</w:t>
      </w:r>
    </w:p>
    <w:p w14:paraId="3F9D7F8F" w14:textId="77777777" w:rsidR="0063620F" w:rsidRDefault="0063620F" w:rsidP="00D72BA5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 xml:space="preserve">La nostra idea è quella </w:t>
      </w:r>
      <w:r w:rsidR="00617639">
        <w:rPr>
          <w:rFonts w:ascii="Calibri" w:hAnsi="Calibri"/>
          <w:lang w:val="it-IT"/>
        </w:rPr>
        <w:t>di agevolare</w:t>
      </w:r>
      <w:r>
        <w:rPr>
          <w:rFonts w:ascii="Calibri" w:hAnsi="Calibri"/>
          <w:lang w:val="it-IT"/>
        </w:rPr>
        <w:t xml:space="preserve"> la gestione delle camere </w:t>
      </w:r>
      <w:r w:rsidR="00617639">
        <w:rPr>
          <w:rFonts w:ascii="Calibri" w:hAnsi="Calibri"/>
          <w:lang w:val="it-IT"/>
        </w:rPr>
        <w:t xml:space="preserve">sia </w:t>
      </w:r>
      <w:r>
        <w:rPr>
          <w:rFonts w:ascii="Calibri" w:hAnsi="Calibri"/>
          <w:lang w:val="it-IT"/>
        </w:rPr>
        <w:t xml:space="preserve">per enti pubblici </w:t>
      </w:r>
      <w:r w:rsidR="00617639">
        <w:rPr>
          <w:rFonts w:ascii="Calibri" w:hAnsi="Calibri"/>
          <w:lang w:val="it-IT"/>
        </w:rPr>
        <w:t>che per</w:t>
      </w:r>
      <w:r>
        <w:rPr>
          <w:rFonts w:ascii="Calibri" w:hAnsi="Calibri"/>
          <w:lang w:val="it-IT"/>
        </w:rPr>
        <w:t xml:space="preserve"> strutture private.</w:t>
      </w:r>
    </w:p>
    <w:p w14:paraId="1833658C" w14:textId="77777777" w:rsidR="0063620F" w:rsidRDefault="00617639" w:rsidP="00D72BA5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Il nostro software supporterà le normali operazioni di gestione, quali:</w:t>
      </w:r>
    </w:p>
    <w:p w14:paraId="06CB621C" w14:textId="77777777"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Registrazione dei locatari</w:t>
      </w:r>
    </w:p>
    <w:p w14:paraId="437F9321" w14:textId="77777777"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Registrazione delle visite</w:t>
      </w:r>
    </w:p>
    <w:p w14:paraId="103C335B" w14:textId="77777777"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Storico dei movimenti</w:t>
      </w:r>
    </w:p>
    <w:p w14:paraId="708ADFC8" w14:textId="77777777"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Gestione delle mansioni</w:t>
      </w:r>
    </w:p>
    <w:p w14:paraId="1AB7DE90" w14:textId="77777777"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Gestione ottimale delle strutture</w:t>
      </w:r>
    </w:p>
    <w:p w14:paraId="1AE20B2A" w14:textId="77777777" w:rsidR="00617639" w:rsidRDefault="00617639" w:rsidP="00617639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Il software si adatterà a seconda dell’</w:t>
      </w:r>
      <w:r w:rsidR="002371DA">
        <w:rPr>
          <w:rFonts w:ascii="Calibri" w:hAnsi="Calibri"/>
          <w:lang w:val="it-IT"/>
        </w:rPr>
        <w:t>utilizzo</w:t>
      </w:r>
      <w:r>
        <w:rPr>
          <w:rFonts w:ascii="Calibri" w:hAnsi="Calibri"/>
          <w:lang w:val="it-IT"/>
        </w:rPr>
        <w:t>, configurandosi adeguatamente, ossia negando o permettendo specifiche operazioni, e gestendo l’accesso ai dati sensibili.</w:t>
      </w:r>
    </w:p>
    <w:p w14:paraId="6CD2FD5B" w14:textId="77777777" w:rsidR="009F4C14" w:rsidRDefault="002371DA" w:rsidP="00617639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 xml:space="preserve">Nella stesura completa del software verranno implementate </w:t>
      </w:r>
      <w:r w:rsidR="009F4C14">
        <w:rPr>
          <w:rFonts w:ascii="Calibri" w:hAnsi="Calibri"/>
          <w:lang w:val="it-IT"/>
        </w:rPr>
        <w:t>ulteriori operazioni di gestione, e verranno aggiunte delle funzioni per agevolare l’utente.</w:t>
      </w:r>
    </w:p>
    <w:p w14:paraId="754E879D" w14:textId="77777777" w:rsidR="00617639" w:rsidRPr="00617639" w:rsidRDefault="002371DA" w:rsidP="00617639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 xml:space="preserve">Il software sarà </w:t>
      </w:r>
      <w:r w:rsidR="00B42C2C">
        <w:rPr>
          <w:rFonts w:ascii="Calibri" w:hAnsi="Calibri"/>
          <w:lang w:val="it-IT"/>
        </w:rPr>
        <w:t xml:space="preserve">scritto in Java ed eseguibile dalla grande maggioranza dei computer. </w:t>
      </w:r>
      <w:bookmarkStart w:id="1" w:name="_GoBack"/>
      <w:bookmarkEnd w:id="1"/>
      <w:r>
        <w:rPr>
          <w:rFonts w:ascii="Calibri" w:hAnsi="Calibri"/>
          <w:lang w:val="it-IT"/>
        </w:rPr>
        <w:t xml:space="preserve"> </w:t>
      </w:r>
    </w:p>
    <w:sectPr w:rsidR="00617639" w:rsidRPr="00617639" w:rsidSect="00194E91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B19D8" w14:textId="77777777" w:rsidR="00EF0B64" w:rsidRDefault="00EF0B64">
      <w:r>
        <w:separator/>
      </w:r>
    </w:p>
  </w:endnote>
  <w:endnote w:type="continuationSeparator" w:id="0">
    <w:p w14:paraId="72EDADC9" w14:textId="77777777" w:rsidR="00EF0B64" w:rsidRDefault="00EF0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73D96" w14:textId="77777777" w:rsidR="00AA79C8" w:rsidRDefault="00EF0B64">
    <w:pPr>
      <w:pStyle w:val="Pidipagina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416826">
      <w:fldChar w:fldCharType="begin"/>
    </w:r>
    <w:r w:rsidR="00AF2D87">
      <w:rPr>
        <w:rFonts w:ascii="Calibri" w:hAnsi="Calibri"/>
      </w:rPr>
      <w:instrText>[Digitare il testo]</w:instrText>
    </w:r>
    <w:r w:rsidR="00416826">
      <w:fldChar w:fldCharType="separate"/>
    </w:r>
    <w:r w:rsidR="00AF2D87">
      <w:rPr>
        <w:rFonts w:ascii="Calibri" w:hAnsi="Calibri"/>
      </w:rPr>
      <w:t xml:space="preserve">Pagina </w:t>
    </w:r>
    <w:r w:rsidR="00416826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170875"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0048" behindDoc="0" locked="0" layoutInCell="0" allowOverlap="1" wp14:anchorId="6EFB6996" wp14:editId="3E0E991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19F48C79" id="Group 441" o:spid="_x0000_s1026" style="position:absolute;margin-left:0;margin-top:0;width:610.8pt;height:64.8pt;flip:y;z-index:25165004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1144CCA" wp14:editId="12D2D32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9FD03AA" id="Rectangle 444" o:spid="_x0000_s1026" style="position:absolute;margin-left:0;margin-top:0;width:7.15pt;height:64.8pt;z-index:25165619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CFA4220" wp14:editId="67C794B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8672A2C" id="Rectangle 445" o:spid="_x0000_s1026" style="position:absolute;margin-left:0;margin-top:0;width:7.2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05C22" w14:textId="77777777" w:rsidR="00AA79C8" w:rsidRDefault="00170875">
    <w:pPr>
      <w:pStyle w:val="Pidipagina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EA25C65" wp14:editId="65BF75F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644CA2" w14:textId="77777777" w:rsidR="0037530E" w:rsidRDefault="007D4F2A">
                          <w:pPr>
                            <w:jc w:val="right"/>
                          </w:pPr>
                          <w:r>
                            <w:rPr>
                              <w:rFonts w:ascii="Calibri" w:hAnsi="Calibri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lang w:val="it-IT"/>
                            </w:rPr>
                            <w:instrText xml:space="preserve"> TIME \@ "dddd d MMMM yyyy" </w:instrText>
                          </w:r>
                          <w:r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B42C2C">
                            <w:rPr>
                              <w:rFonts w:ascii="Calibri" w:hAnsi="Calibri"/>
                              <w:noProof/>
                              <w:lang w:val="it-IT"/>
                            </w:rPr>
                            <w:t>martedì 8 dicembre 2015</w:t>
                          </w:r>
                          <w:r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6EA25C65" id="Rectangle_x0020_459" o:spid="_x0000_s1030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" filled="f" stroked="f">
              <v:textbox inset=",0">
                <w:txbxContent>
                  <w:p w14:paraId="69644CA2" w14:textId="77777777" w:rsidR="0037530E" w:rsidRDefault="007D4F2A">
                    <w:pPr>
                      <w:jc w:val="right"/>
                    </w:pPr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it-IT"/>
                      </w:rPr>
                      <w:instrText xml:space="preserve"> TIME \@ "dddd d MMMM yyyy"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 w:rsidR="00B42C2C">
                      <w:rPr>
                        <w:rFonts w:ascii="Calibri" w:hAnsi="Calibri"/>
                        <w:noProof/>
                        <w:lang w:val="it-IT"/>
                      </w:rPr>
                      <w:t>martedì 8 dicembre 2015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D1C8413" wp14:editId="4A03D1D3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2B74885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614A9" w14:textId="77777777" w:rsidR="00EF0B64" w:rsidRDefault="00EF0B64">
      <w:r>
        <w:separator/>
      </w:r>
    </w:p>
  </w:footnote>
  <w:footnote w:type="continuationSeparator" w:id="0">
    <w:p w14:paraId="195FAAB2" w14:textId="77777777" w:rsidR="00EF0B64" w:rsidRDefault="00EF0B64">
      <w:r>
        <w:separator/>
      </w:r>
    </w:p>
  </w:footnote>
  <w:footnote w:type="continuationNotice" w:id="1">
    <w:p w14:paraId="37DEDB78" w14:textId="77777777" w:rsidR="00EF0B64" w:rsidRDefault="00EF0B64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EF145" w14:textId="77777777" w:rsidR="00AA79C8" w:rsidRDefault="00AA79C8">
    <w:pPr>
      <w:pStyle w:val="Intestazione"/>
      <w:rPr>
        <w:rFonts w:asciiTheme="majorHAnsi" w:eastAsiaTheme="majorEastAsia" w:hAnsiTheme="majorHAnsi" w:cstheme="majorBidi"/>
      </w:rPr>
    </w:pPr>
    <w:r>
      <w:rPr>
        <w:rFonts w:ascii="Calibri" w:hAnsi="Calibri"/>
      </w:rPr>
      <w:t>Piano marketing Adventure Works</w:t>
    </w:r>
  </w:p>
  <w:p w14:paraId="354A972B" w14:textId="77777777"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8C2E52" wp14:editId="72D9D0D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61EB4520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2E764B" wp14:editId="767CE426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EDF6A6B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497BE5" wp14:editId="0E22BDDC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BE6A397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C220F" w14:textId="77777777"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5DA6734" wp14:editId="06B61E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217170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2171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D48E2" w14:textId="77777777" w:rsidR="0037530E" w:rsidRPr="00427942" w:rsidRDefault="007D4F2A">
                          <w:pPr>
                            <w:spacing w:after="0" w:line="240" w:lineRule="auto"/>
                            <w:jc w:val="right"/>
                            <w:rPr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lang w:val="it-IT"/>
                            </w:rPr>
                            <w:t>RooManageR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6in;height:13.45pt;z-index:25166950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427942" w:rsidRDefault="007D4F2A">
                    <w:pPr>
                      <w:spacing w:after="0" w:line="240" w:lineRule="auto"/>
                      <w:jc w:val="right"/>
                      <w:rPr>
                        <w:lang w:val="it-IT"/>
                      </w:rPr>
                    </w:pPr>
                    <w:r>
                      <w:rPr>
                        <w:rFonts w:ascii="Calibri" w:hAnsi="Calibri"/>
                        <w:lang w:val="it-IT"/>
                      </w:rPr>
                      <w:t>RooManageR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3B3F185" wp14:editId="7945347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3000" cy="217170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2171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515D2C46" w14:textId="77777777" w:rsidR="0037530E" w:rsidRDefault="0041682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42C2C" w:rsidRPr="00B42C2C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38.75pt;margin-top:0;width:89.95pt;height:13.45pt;z-index:25166848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" o:allowincell="f" fillcolor="#d34817 [3204]" stroked="f">
              <v:textbox style="mso-fit-shape-to-text:t" inset=",0,,0">
                <w:txbxContent>
                  <w:p w:rsidR="0037530E" w:rsidRDefault="0041682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48328B" w:rsidRPr="0048328B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untoelenco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Elenconumerato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82CC3"/>
    <w:multiLevelType w:val="hybridMultilevel"/>
    <w:tmpl w:val="A6CA3F4C"/>
    <w:lvl w:ilvl="0" w:tplc="B90234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8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Puntoelenco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7"/>
  </w:num>
  <w:num w:numId="4">
    <w:abstractNumId w:val="8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removePersonalInformation/>
  <w:removeDateAndTime/>
  <w:embedSystemFonts/>
  <w:bordersDoNotSurroundHeader/>
  <w:bordersDoNotSurroundFooter/>
  <w:activeWritingStyle w:appName="MSWord" w:lang="it-IT" w:vendorID="64" w:dllVersion="131078" w:nlCheck="1" w:checkStyle="0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2A"/>
    <w:rsid w:val="00010E4E"/>
    <w:rsid w:val="00030266"/>
    <w:rsid w:val="00033F9B"/>
    <w:rsid w:val="000725FB"/>
    <w:rsid w:val="00092630"/>
    <w:rsid w:val="000B4DA0"/>
    <w:rsid w:val="000B5830"/>
    <w:rsid w:val="000E1F82"/>
    <w:rsid w:val="000F34D4"/>
    <w:rsid w:val="0010043F"/>
    <w:rsid w:val="00125087"/>
    <w:rsid w:val="00146DFC"/>
    <w:rsid w:val="00150680"/>
    <w:rsid w:val="00170875"/>
    <w:rsid w:val="0017488E"/>
    <w:rsid w:val="0017501D"/>
    <w:rsid w:val="00194E91"/>
    <w:rsid w:val="001B540A"/>
    <w:rsid w:val="001C66BB"/>
    <w:rsid w:val="001D78F1"/>
    <w:rsid w:val="001E0899"/>
    <w:rsid w:val="002371DA"/>
    <w:rsid w:val="00267F18"/>
    <w:rsid w:val="00292CE8"/>
    <w:rsid w:val="002A07CB"/>
    <w:rsid w:val="002C5511"/>
    <w:rsid w:val="002E1DA3"/>
    <w:rsid w:val="002F116B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F54D1"/>
    <w:rsid w:val="00413E8B"/>
    <w:rsid w:val="00416826"/>
    <w:rsid w:val="00422AC5"/>
    <w:rsid w:val="00427942"/>
    <w:rsid w:val="0048328B"/>
    <w:rsid w:val="00485078"/>
    <w:rsid w:val="004864FA"/>
    <w:rsid w:val="004A51BD"/>
    <w:rsid w:val="004C6F35"/>
    <w:rsid w:val="004D6BEC"/>
    <w:rsid w:val="004E798E"/>
    <w:rsid w:val="00511A20"/>
    <w:rsid w:val="0051260F"/>
    <w:rsid w:val="005140FB"/>
    <w:rsid w:val="00515EC0"/>
    <w:rsid w:val="00521FF5"/>
    <w:rsid w:val="005346C4"/>
    <w:rsid w:val="0054794E"/>
    <w:rsid w:val="00570E86"/>
    <w:rsid w:val="00576707"/>
    <w:rsid w:val="005A7659"/>
    <w:rsid w:val="005C0F56"/>
    <w:rsid w:val="005E6AF1"/>
    <w:rsid w:val="005F3B8D"/>
    <w:rsid w:val="00617639"/>
    <w:rsid w:val="0063620F"/>
    <w:rsid w:val="00660DF0"/>
    <w:rsid w:val="00667555"/>
    <w:rsid w:val="00683EEA"/>
    <w:rsid w:val="00697ACE"/>
    <w:rsid w:val="006B7F76"/>
    <w:rsid w:val="006E6EA6"/>
    <w:rsid w:val="00721855"/>
    <w:rsid w:val="00785966"/>
    <w:rsid w:val="007A50F0"/>
    <w:rsid w:val="007D4F2A"/>
    <w:rsid w:val="007D7972"/>
    <w:rsid w:val="00816CE9"/>
    <w:rsid w:val="008479C5"/>
    <w:rsid w:val="00863BF5"/>
    <w:rsid w:val="0086654F"/>
    <w:rsid w:val="008B3901"/>
    <w:rsid w:val="008F002B"/>
    <w:rsid w:val="008F786E"/>
    <w:rsid w:val="009213D9"/>
    <w:rsid w:val="00970BDC"/>
    <w:rsid w:val="009A119B"/>
    <w:rsid w:val="009A5FD6"/>
    <w:rsid w:val="009B24DE"/>
    <w:rsid w:val="009C18F9"/>
    <w:rsid w:val="009F4C14"/>
    <w:rsid w:val="009F69CB"/>
    <w:rsid w:val="00A10AC3"/>
    <w:rsid w:val="00A65BA0"/>
    <w:rsid w:val="00A7380B"/>
    <w:rsid w:val="00AA79C8"/>
    <w:rsid w:val="00AD13DC"/>
    <w:rsid w:val="00AD3765"/>
    <w:rsid w:val="00AD5346"/>
    <w:rsid w:val="00AD72D1"/>
    <w:rsid w:val="00AF2D87"/>
    <w:rsid w:val="00AF3B41"/>
    <w:rsid w:val="00B22C35"/>
    <w:rsid w:val="00B42C2C"/>
    <w:rsid w:val="00B64864"/>
    <w:rsid w:val="00B66E49"/>
    <w:rsid w:val="00B72078"/>
    <w:rsid w:val="00B72BBC"/>
    <w:rsid w:val="00BA0C3D"/>
    <w:rsid w:val="00BC51E3"/>
    <w:rsid w:val="00C260C9"/>
    <w:rsid w:val="00C368AF"/>
    <w:rsid w:val="00C41631"/>
    <w:rsid w:val="00CB11F0"/>
    <w:rsid w:val="00CD12EE"/>
    <w:rsid w:val="00D13740"/>
    <w:rsid w:val="00D23FBB"/>
    <w:rsid w:val="00D2451E"/>
    <w:rsid w:val="00D42ED2"/>
    <w:rsid w:val="00D72BA5"/>
    <w:rsid w:val="00D837C9"/>
    <w:rsid w:val="00DF690B"/>
    <w:rsid w:val="00E1253E"/>
    <w:rsid w:val="00E30953"/>
    <w:rsid w:val="00E40017"/>
    <w:rsid w:val="00E52A9C"/>
    <w:rsid w:val="00E54EF8"/>
    <w:rsid w:val="00E557CF"/>
    <w:rsid w:val="00E64298"/>
    <w:rsid w:val="00E91A9C"/>
    <w:rsid w:val="00E920A6"/>
    <w:rsid w:val="00EE2471"/>
    <w:rsid w:val="00EF0B64"/>
    <w:rsid w:val="00F01721"/>
    <w:rsid w:val="00F24647"/>
    <w:rsid w:val="00F36644"/>
    <w:rsid w:val="00F37233"/>
    <w:rsid w:val="00F61C9E"/>
    <w:rsid w:val="00F65732"/>
    <w:rsid w:val="00F67691"/>
    <w:rsid w:val="00F67986"/>
    <w:rsid w:val="00F73288"/>
    <w:rsid w:val="00F75EA4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FC9E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F4C14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F4C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40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rsid w:val="00AF2D87"/>
    <w:pPr>
      <w:spacing w:after="240" w:line="240" w:lineRule="atLeast"/>
      <w:ind w:firstLine="360"/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D2451E"/>
    <w:rPr>
      <w:rFonts w:ascii="Garamond" w:hAnsi="Garamond"/>
      <w:sz w:val="22"/>
      <w:lang w:val="en-US" w:eastAsia="en-US" w:bidi="ar-SA"/>
    </w:rPr>
  </w:style>
  <w:style w:type="paragraph" w:customStyle="1" w:styleId="Citazioneablocco">
    <w:name w:val="Citazione a blocco"/>
    <w:basedOn w:val="Corpotesto"/>
    <w:link w:val="CitazioneabloccoCarattere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CitazioneabloccoCarattere">
    <w:name w:val="Citazione a blocco Carattere"/>
    <w:basedOn w:val="Carpredefinitoparagrafo"/>
    <w:link w:val="Citazioneablocco"/>
    <w:rsid w:val="00D2451E"/>
    <w:rPr>
      <w:rFonts w:ascii="Garamond" w:hAnsi="Garamond"/>
      <w:i/>
      <w:sz w:val="22"/>
      <w:lang w:val="en-US" w:eastAsia="en-US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imandonotadichiusura">
    <w:name w:val="endnote reference"/>
    <w:semiHidden/>
    <w:rsid w:val="00AF2D87"/>
    <w:rPr>
      <w:vertAlign w:val="superscript"/>
    </w:rPr>
  </w:style>
  <w:style w:type="paragraph" w:styleId="Testonotadichiusura">
    <w:name w:val="endnote text"/>
    <w:basedOn w:val="Normale"/>
    <w:semiHidden/>
    <w:rsid w:val="00AD13DC"/>
  </w:style>
  <w:style w:type="character" w:styleId="Rimandonotaapidipagina">
    <w:name w:val="footnote reference"/>
    <w:semiHidden/>
    <w:rsid w:val="00AF2D87"/>
    <w:rPr>
      <w:vertAlign w:val="superscript"/>
    </w:rPr>
  </w:style>
  <w:style w:type="paragraph" w:styleId="Testonotaapidipagina">
    <w:name w:val="footnote text"/>
    <w:basedOn w:val="Normale"/>
    <w:semiHidden/>
    <w:rsid w:val="00AD13DC"/>
  </w:style>
  <w:style w:type="paragraph" w:styleId="Indice1">
    <w:name w:val="index 1"/>
    <w:basedOn w:val="Normale"/>
    <w:semiHidden/>
    <w:rsid w:val="00AD13DC"/>
    <w:rPr>
      <w:sz w:val="21"/>
    </w:rPr>
  </w:style>
  <w:style w:type="paragraph" w:styleId="Indice2">
    <w:name w:val="index 2"/>
    <w:basedOn w:val="Normale"/>
    <w:semiHidden/>
    <w:rsid w:val="00AD13DC"/>
    <w:pPr>
      <w:ind w:hanging="240"/>
    </w:pPr>
    <w:rPr>
      <w:sz w:val="21"/>
    </w:rPr>
  </w:style>
  <w:style w:type="paragraph" w:styleId="Indice3">
    <w:name w:val="index 3"/>
    <w:basedOn w:val="Normale"/>
    <w:semiHidden/>
    <w:rsid w:val="00AD13DC"/>
    <w:pPr>
      <w:ind w:left="480" w:hanging="240"/>
    </w:pPr>
    <w:rPr>
      <w:sz w:val="21"/>
    </w:rPr>
  </w:style>
  <w:style w:type="paragraph" w:styleId="Indice4">
    <w:name w:val="index 4"/>
    <w:basedOn w:val="Normale"/>
    <w:semiHidden/>
    <w:rsid w:val="00AD13DC"/>
    <w:pPr>
      <w:ind w:left="600" w:hanging="240"/>
    </w:pPr>
    <w:rPr>
      <w:sz w:val="21"/>
    </w:rPr>
  </w:style>
  <w:style w:type="paragraph" w:styleId="Indice5">
    <w:name w:val="index 5"/>
    <w:basedOn w:val="Normale"/>
    <w:semiHidden/>
    <w:rsid w:val="00AD13DC"/>
    <w:pPr>
      <w:ind w:left="840"/>
    </w:pPr>
    <w:rPr>
      <w:sz w:val="21"/>
    </w:rPr>
  </w:style>
  <w:style w:type="paragraph" w:styleId="Titoloindice">
    <w:name w:val="index heading"/>
    <w:basedOn w:val="Normale"/>
    <w:next w:val="Indice1"/>
    <w:semiHidden/>
    <w:rsid w:val="00AD13DC"/>
    <w:pPr>
      <w:spacing w:line="480" w:lineRule="atLeast"/>
    </w:pPr>
    <w:rPr>
      <w:spacing w:val="-5"/>
    </w:rPr>
  </w:style>
  <w:style w:type="character" w:customStyle="1" w:styleId="Enfasitestoiniziale">
    <w:name w:val="Enfasi testo iniziale"/>
    <w:rsid w:val="00AF2D87"/>
    <w:rPr>
      <w:caps/>
      <w:sz w:val="18"/>
    </w:rPr>
  </w:style>
  <w:style w:type="paragraph" w:styleId="Puntoelenco">
    <w:name w:val="List Bullet"/>
    <w:basedOn w:val="Normale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stomacro">
    <w:name w:val="macro"/>
    <w:basedOn w:val="Corpotes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umeropagina">
    <w:name w:val="page number"/>
    <w:rsid w:val="00AF2D87"/>
    <w:rPr>
      <w:sz w:val="24"/>
    </w:rPr>
  </w:style>
  <w:style w:type="paragraph" w:customStyle="1" w:styleId="Sottotitolocopertina">
    <w:name w:val="Sottotitolo copertina"/>
    <w:basedOn w:val="Normale"/>
    <w:next w:val="Corpotesto"/>
    <w:rsid w:val="00E30953"/>
    <w:rPr>
      <w:caps/>
      <w:lang w:val="it-IT"/>
    </w:rPr>
  </w:style>
  <w:style w:type="paragraph" w:customStyle="1" w:styleId="Titolocopertina">
    <w:name w:val="Titolo copertina"/>
    <w:basedOn w:val="Normale"/>
    <w:next w:val="Sottotitolocopertina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Indicedellefigure">
    <w:name w:val="table of figures"/>
    <w:basedOn w:val="Normale"/>
    <w:semiHidden/>
    <w:rsid w:val="00AD13DC"/>
  </w:style>
  <w:style w:type="paragraph" w:styleId="Sommario1">
    <w:name w:val="toc 1"/>
    <w:basedOn w:val="Normale"/>
    <w:uiPriority w:val="39"/>
    <w:rsid w:val="00AD13DC"/>
    <w:pPr>
      <w:tabs>
        <w:tab w:val="right" w:leader="dot" w:pos="5040"/>
      </w:tabs>
    </w:pPr>
  </w:style>
  <w:style w:type="paragraph" w:styleId="Sommario2">
    <w:name w:val="toc 2"/>
    <w:basedOn w:val="Normale"/>
    <w:uiPriority w:val="39"/>
    <w:rsid w:val="00AD13DC"/>
    <w:pPr>
      <w:tabs>
        <w:tab w:val="right" w:leader="dot" w:pos="5040"/>
      </w:tabs>
    </w:pPr>
  </w:style>
  <w:style w:type="paragraph" w:styleId="Sommario3">
    <w:name w:val="toc 3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4">
    <w:name w:val="toc 4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5">
    <w:name w:val="toc 5"/>
    <w:basedOn w:val="Normale"/>
    <w:semiHidden/>
    <w:rsid w:val="00AD13DC"/>
    <w:rPr>
      <w:i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Intestazionidicolonna">
    <w:name w:val="Intestazioni di colonna"/>
    <w:basedOn w:val="Normale"/>
    <w:rsid w:val="004D6BEC"/>
    <w:pPr>
      <w:keepNext/>
      <w:spacing w:before="80"/>
      <w:jc w:val="center"/>
    </w:pPr>
    <w:rPr>
      <w:caps/>
      <w:sz w:val="14"/>
    </w:rPr>
  </w:style>
  <w:style w:type="character" w:styleId="Rimandocommento">
    <w:name w:val="annotation reference"/>
    <w:semiHidden/>
    <w:rsid w:val="00AF2D87"/>
    <w:rPr>
      <w:sz w:val="16"/>
    </w:rPr>
  </w:style>
  <w:style w:type="paragraph" w:styleId="Testocommento">
    <w:name w:val="annotation text"/>
    <w:basedOn w:val="Normale"/>
    <w:link w:val="TestocommentoCarattere"/>
    <w:semiHidden/>
    <w:rsid w:val="00AD13DC"/>
  </w:style>
  <w:style w:type="paragraph" w:customStyle="1" w:styleId="Nomeazienda">
    <w:name w:val="Nome azienda"/>
    <w:basedOn w:val="Corpotes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Indicefonti">
    <w:name w:val="table of authorities"/>
    <w:basedOn w:val="Normale"/>
    <w:semiHidden/>
    <w:rsid w:val="00AF2D87"/>
    <w:pPr>
      <w:tabs>
        <w:tab w:val="right" w:leader="dot" w:pos="7560"/>
      </w:tabs>
    </w:pPr>
  </w:style>
  <w:style w:type="paragraph" w:styleId="Titoloindicefonti">
    <w:name w:val="toa heading"/>
    <w:basedOn w:val="Normale"/>
    <w:next w:val="Indicefonti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Etichettediriga">
    <w:name w:val="Etichette di riga"/>
    <w:basedOn w:val="Normale"/>
    <w:rsid w:val="004D6BEC"/>
    <w:pPr>
      <w:keepNext/>
      <w:spacing w:before="40"/>
    </w:pPr>
    <w:rPr>
      <w:sz w:val="18"/>
    </w:rPr>
  </w:style>
  <w:style w:type="paragraph" w:customStyle="1" w:styleId="Percentuale">
    <w:name w:val="Percentuale"/>
    <w:basedOn w:val="Normale"/>
    <w:rsid w:val="009213D9"/>
    <w:pPr>
      <w:spacing w:before="40"/>
      <w:jc w:val="center"/>
    </w:pPr>
    <w:rPr>
      <w:sz w:val="18"/>
    </w:rPr>
  </w:style>
  <w:style w:type="paragraph" w:customStyle="1" w:styleId="Elenconumerato">
    <w:name w:val="Elenco numerato"/>
    <w:basedOn w:val="Normale"/>
    <w:link w:val="ElenconumeratoCarattere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ElenconumeratoCarattere">
    <w:name w:val="Elenco numerato Carattere"/>
    <w:basedOn w:val="Carpredefinitoparagrafo"/>
    <w:link w:val="Elenconumerato"/>
    <w:rsid w:val="00697ACE"/>
    <w:rPr>
      <w:rFonts w:ascii="Garamond" w:hAnsi="Garamond"/>
      <w:sz w:val="22"/>
      <w:lang w:val="en-US" w:eastAsia="en-US" w:bidi="ar-SA"/>
    </w:rPr>
  </w:style>
  <w:style w:type="paragraph" w:customStyle="1" w:styleId="Elenconumeratograssetto">
    <w:name w:val="Elenco numerato grassetto"/>
    <w:basedOn w:val="Elenconumerato"/>
    <w:link w:val="ElenconumeratograssettoCarattere"/>
    <w:rsid w:val="00D2451E"/>
    <w:rPr>
      <w:b/>
      <w:bCs/>
    </w:rPr>
  </w:style>
  <w:style w:type="character" w:customStyle="1" w:styleId="ElenconumeratograssettoCarattere">
    <w:name w:val="Elenco numerato grassetto Carattere"/>
    <w:basedOn w:val="ElenconumeratoCarattere"/>
    <w:link w:val="Elenconumeratograssetto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Interlinea">
    <w:name w:val="Interlinea"/>
    <w:basedOn w:val="Normale"/>
    <w:rsid w:val="00D2451E"/>
    <w:rPr>
      <w:rFonts w:ascii="Verdana" w:hAnsi="Verdana"/>
      <w:sz w:val="12"/>
    </w:rPr>
  </w:style>
  <w:style w:type="paragraph" w:styleId="Nessunaspaziatura">
    <w:name w:val="No Spacing"/>
    <w:link w:val="NessunaspaziaturaCarattere"/>
    <w:uiPriority w:val="1"/>
    <w:qFormat/>
    <w:rsid w:val="0017501D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F3B41"/>
  </w:style>
  <w:style w:type="paragraph" w:styleId="Testofumetto">
    <w:name w:val="Balloon Text"/>
    <w:basedOn w:val="Normale"/>
    <w:link w:val="TestofumettoCarattere"/>
    <w:rsid w:val="00AF3B4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AF3B41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F4C14"/>
    <w:rPr>
      <w:rFonts w:asciiTheme="majorHAnsi" w:eastAsiaTheme="majorEastAsia" w:hAnsiTheme="majorHAnsi" w:cstheme="majorBidi"/>
      <w:b/>
      <w:bCs/>
      <w:color w:val="9D3511" w:themeColor="accent1" w:themeShade="BF"/>
      <w:sz w:val="40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17501D"/>
    <w:rPr>
      <w:b/>
      <w:bCs/>
    </w:rPr>
  </w:style>
  <w:style w:type="character" w:styleId="Enfasicorsivo">
    <w:name w:val="Emphasis"/>
    <w:basedOn w:val="Carpredefinitoparagrafo"/>
    <w:uiPriority w:val="20"/>
    <w:qFormat/>
    <w:rsid w:val="0017501D"/>
    <w:rPr>
      <w:i/>
      <w:iCs/>
    </w:rPr>
  </w:style>
  <w:style w:type="paragraph" w:styleId="Paragrafoelenco">
    <w:name w:val="List Paragraph"/>
    <w:basedOn w:val="Normale"/>
    <w:uiPriority w:val="34"/>
    <w:qFormat/>
    <w:rsid w:val="0017501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7501D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501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501D"/>
    <w:rPr>
      <w:b/>
      <w:bCs/>
      <w:i/>
      <w:iCs/>
      <w:color w:val="D34817" w:themeColor="accent1"/>
    </w:rPr>
  </w:style>
  <w:style w:type="character" w:styleId="Enfasidelicata">
    <w:name w:val="Subtle Emphasis"/>
    <w:basedOn w:val="Carpredefinitoparagrafo"/>
    <w:uiPriority w:val="19"/>
    <w:qFormat/>
    <w:rsid w:val="0017501D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17501D"/>
    <w:rPr>
      <w:b/>
      <w:bCs/>
      <w:i/>
      <w:iCs/>
      <w:color w:val="D34817" w:themeColor="accent1"/>
    </w:rPr>
  </w:style>
  <w:style w:type="character" w:styleId="Riferimentodelicato">
    <w:name w:val="Subtle Reference"/>
    <w:basedOn w:val="Carpredefinitoparagrafo"/>
    <w:uiPriority w:val="31"/>
    <w:qFormat/>
    <w:rsid w:val="0017501D"/>
    <w:rPr>
      <w:smallCaps/>
      <w:color w:val="9B2D1F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17501D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7501D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5C0F56"/>
    <w:rPr>
      <w:color w:val="CC9900" w:themeColor="hyperlink"/>
      <w:u w:val="single"/>
    </w:rPr>
  </w:style>
  <w:style w:type="paragraph" w:styleId="Pidipagina">
    <w:name w:val="footer"/>
    <w:basedOn w:val="Normale"/>
    <w:link w:val="Pidipagina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0F56"/>
  </w:style>
  <w:style w:type="paragraph" w:styleId="Intestazione">
    <w:name w:val="header"/>
    <w:basedOn w:val="Normale"/>
    <w:link w:val="Intestazione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0F56"/>
  </w:style>
  <w:style w:type="paragraph" w:styleId="Soggettocommento">
    <w:name w:val="annotation subject"/>
    <w:basedOn w:val="Testocommento"/>
    <w:next w:val="Testocommento"/>
    <w:link w:val="SoggettocommentoCarattere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5E6AF1"/>
  </w:style>
  <w:style w:type="character" w:customStyle="1" w:styleId="SoggettocommentoCarattere">
    <w:name w:val="Soggetto commento Carattere"/>
    <w:basedOn w:val="TestocommentoCarattere"/>
    <w:link w:val="Soggettocommento"/>
    <w:rsid w:val="005E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e.gargiulo6@studenti.unisa.it" TargetMode="External"/><Relationship Id="rId10" Type="http://schemas.openxmlformats.org/officeDocument/2006/relationships/hyperlink" Target="mailto:e.gargiulo6@studenti.unisa.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umpinatoS\AppData\Roaming\Microsoft\Templates\Relazione%20aziendale%20(schema%20grafi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C:\Users\ScumpinatoS\AppData\Roaming\Microsoft\Templates\Relazione aziendale (schema grafico).dotx</Template>
  <TotalTime>0</TotalTime>
  <Pages>2</Pages>
  <Words>112</Words>
  <Characters>644</Characters>
  <Application>Microsoft Macintosh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2015-10-12T13:35:00Z</dcterms:created>
  <dcterms:modified xsi:type="dcterms:W3CDTF">2015-12-08T11:50:00Z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