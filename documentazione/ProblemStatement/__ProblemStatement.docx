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2115D08F" w14:textId="77777777" w:rsidR="00422AC5" w:rsidRPr="00EF68FD" w:rsidRDefault="00422AC5">
          <w:pPr>
            <w:rPr>
              <w:lang w:val="it-IT"/>
            </w:rPr>
          </w:pPr>
        </w:p>
        <w:p w14:paraId="5CEEB578" w14:textId="77777777"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2F4C743B" wp14:editId="2313D832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59CB0F" wp14:editId="4ECFD092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019F5" w14:textId="77777777"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proofErr w:type="spellStart"/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</w:t>
                                </w:r>
                                <w:proofErr w:type="spellEnd"/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 xml:space="preserve"> Statement</w:t>
                                </w:r>
                              </w:p>
                              <w:p w14:paraId="18D06D33" w14:textId="77777777"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14:paraId="0EFA02EA" w14:textId="77777777"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814DE1" wp14:editId="1C95663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C5F87" w14:textId="77777777"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14:paraId="4CB4AD49" w14:textId="77777777"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A80002A" wp14:editId="27CE7A57">
            <wp:simplePos x="0" y="0"/>
            <wp:positionH relativeFrom="margin">
              <wp:posOffset>3924300</wp:posOffset>
            </wp:positionH>
            <wp:positionV relativeFrom="margin">
              <wp:posOffset>252730</wp:posOffset>
            </wp:positionV>
            <wp:extent cx="2067560" cy="2874010"/>
            <wp:effectExtent l="304800" t="330200" r="320040" b="3263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8740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14:paraId="4A68AA8D" w14:textId="30B67F24"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</w:t>
      </w:r>
      <w:r w:rsidR="00282BF0">
        <w:rPr>
          <w:rFonts w:ascii="Calibri" w:hAnsi="Calibri"/>
          <w:lang w:val="it-IT"/>
        </w:rPr>
        <w:t>amministrare</w:t>
      </w:r>
      <w:r w:rsidRPr="00EF68FD">
        <w:rPr>
          <w:rFonts w:ascii="Calibri" w:hAnsi="Calibri"/>
          <w:lang w:val="it-IT"/>
        </w:rPr>
        <w:t xml:space="preserve"> con un unico software un insieme di camere è quasi, se non del tutto, impossibile. </w:t>
      </w:r>
      <w:r w:rsidR="00282BF0">
        <w:rPr>
          <w:rFonts w:ascii="Calibri" w:hAnsi="Calibri"/>
          <w:lang w:val="it-IT"/>
        </w:rPr>
        <w:t>Controllare</w:t>
      </w:r>
      <w:r w:rsidRPr="00EF68FD">
        <w:rPr>
          <w:rFonts w:ascii="Calibri" w:hAnsi="Calibri"/>
          <w:lang w:val="it-IT"/>
        </w:rPr>
        <w:t xml:space="preserve"> le strutture, i visitatori e gli inquilini richiede tempo ma soprattutto attenzione. L’errore è sempre dietro l’angolo</w:t>
      </w:r>
      <w:r w:rsidR="00282BF0">
        <w:rPr>
          <w:rFonts w:ascii="Calibri" w:hAnsi="Calibri"/>
          <w:lang w:val="it-IT"/>
        </w:rPr>
        <w:t>,</w:t>
      </w:r>
      <w:r w:rsidRPr="00EF68FD">
        <w:rPr>
          <w:rFonts w:ascii="Calibri" w:hAnsi="Calibri"/>
          <w:lang w:val="it-IT"/>
        </w:rPr>
        <w:t xml:space="preserve"> </w:t>
      </w:r>
      <w:r w:rsidR="00282BF0">
        <w:rPr>
          <w:rFonts w:ascii="Calibri" w:hAnsi="Calibri"/>
          <w:lang w:val="it-IT"/>
        </w:rPr>
        <w:t>specialmente</w:t>
      </w:r>
      <w:r w:rsidRPr="00EF68FD">
        <w:rPr>
          <w:rFonts w:ascii="Calibri" w:hAnsi="Calibri"/>
          <w:lang w:val="it-IT"/>
        </w:rPr>
        <w:t xml:space="preserve"> quando </w:t>
      </w:r>
      <w:r w:rsidR="00EF68FD" w:rsidRPr="00EF68FD">
        <w:rPr>
          <w:rFonts w:ascii="Calibri" w:hAnsi="Calibri"/>
          <w:lang w:val="it-IT"/>
        </w:rPr>
        <w:t>è necessario destreggiarsi</w:t>
      </w:r>
      <w:r w:rsidR="00131254">
        <w:rPr>
          <w:rFonts w:ascii="Calibri" w:hAnsi="Calibri"/>
          <w:lang w:val="it-IT"/>
        </w:rPr>
        <w:t xml:space="preserve"> tra diverse soluzioni software. Nella gest</w:t>
      </w:r>
      <w:r w:rsidR="00683A39">
        <w:rPr>
          <w:rFonts w:ascii="Calibri" w:hAnsi="Calibri"/>
          <w:lang w:val="it-IT"/>
        </w:rPr>
        <w:t xml:space="preserve">ione di una struttura complessa, </w:t>
      </w:r>
      <w:r w:rsidR="00131254">
        <w:rPr>
          <w:rFonts w:ascii="Calibri" w:hAnsi="Calibri"/>
          <w:lang w:val="it-IT"/>
        </w:rPr>
        <w:t>come un albergo o un dormitorio universitario</w:t>
      </w:r>
      <w:r w:rsidR="00683A39">
        <w:rPr>
          <w:rFonts w:ascii="Calibri" w:hAnsi="Calibri"/>
          <w:lang w:val="it-IT"/>
        </w:rPr>
        <w:t>,</w:t>
      </w:r>
      <w:r w:rsidR="00131254">
        <w:rPr>
          <w:rFonts w:ascii="Calibri" w:hAnsi="Calibri"/>
          <w:lang w:val="it-IT"/>
        </w:rPr>
        <w:t xml:space="preserve"> non ci si può permettere </w:t>
      </w:r>
      <w:r w:rsidR="00DB6242">
        <w:rPr>
          <w:rFonts w:ascii="Calibri" w:hAnsi="Calibri"/>
          <w:lang w:val="it-IT"/>
        </w:rPr>
        <w:t xml:space="preserve">che </w:t>
      </w:r>
      <w:r w:rsidR="00D861D6">
        <w:rPr>
          <w:rFonts w:ascii="Calibri" w:hAnsi="Calibri"/>
          <w:lang w:val="it-IT"/>
        </w:rPr>
        <w:t>problemi tecnici</w:t>
      </w:r>
      <w:r w:rsidR="00DB6242">
        <w:rPr>
          <w:rFonts w:ascii="Calibri" w:hAnsi="Calibri"/>
          <w:lang w:val="it-IT"/>
        </w:rPr>
        <w:t xml:space="preserve"> causi</w:t>
      </w:r>
      <w:r w:rsidR="00D861D6">
        <w:rPr>
          <w:rFonts w:ascii="Calibri" w:hAnsi="Calibri"/>
          <w:lang w:val="it-IT"/>
        </w:rPr>
        <w:t>no</w:t>
      </w:r>
      <w:r w:rsidR="00DB6242">
        <w:rPr>
          <w:rFonts w:ascii="Calibri" w:hAnsi="Calibri"/>
          <w:lang w:val="it-IT"/>
        </w:rPr>
        <w:t xml:space="preserve"> errori</w:t>
      </w:r>
      <w:r w:rsidR="00131254">
        <w:rPr>
          <w:rFonts w:ascii="Calibri" w:hAnsi="Calibri"/>
          <w:lang w:val="it-IT"/>
        </w:rPr>
        <w:t xml:space="preserve"> nella registrazione degli ospiti</w:t>
      </w:r>
      <w:r w:rsidR="00DB6242">
        <w:rPr>
          <w:rFonts w:ascii="Calibri" w:hAnsi="Calibri"/>
          <w:lang w:val="it-IT"/>
        </w:rPr>
        <w:t xml:space="preserve"> </w:t>
      </w:r>
      <w:r w:rsidR="00282BF0">
        <w:rPr>
          <w:rFonts w:ascii="Calibri" w:hAnsi="Calibri"/>
          <w:lang w:val="it-IT"/>
        </w:rPr>
        <w:t>così come</w:t>
      </w:r>
      <w:r w:rsidR="00131254">
        <w:rPr>
          <w:rFonts w:ascii="Calibri" w:hAnsi="Calibri"/>
          <w:lang w:val="it-IT"/>
        </w:rPr>
        <w:t xml:space="preserve"> in nessun aspetto della gestione delle camere</w:t>
      </w:r>
      <w:r w:rsidR="00DB6242">
        <w:rPr>
          <w:rFonts w:ascii="Calibri" w:hAnsi="Calibri"/>
          <w:lang w:val="it-IT"/>
        </w:rPr>
        <w:t xml:space="preserve">. </w:t>
      </w:r>
    </w:p>
    <w:p w14:paraId="2C63C5AE" w14:textId="77777777" w:rsidR="00EF68FD" w:rsidRPr="00EF68FD" w:rsidRDefault="00EF68FD" w:rsidP="00040AD9">
      <w:pPr>
        <w:rPr>
          <w:rFonts w:ascii="Calibri" w:hAnsi="Calibri"/>
          <w:lang w:val="it-IT"/>
        </w:rPr>
      </w:pPr>
    </w:p>
    <w:p w14:paraId="0AA3719E" w14:textId="77777777"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14:paraId="173C0399" w14:textId="273D617E" w:rsidR="00131254" w:rsidRPr="00EF68FD" w:rsidRDefault="00EF68FD" w:rsidP="004E798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</w:t>
      </w:r>
      <w:r w:rsidR="00F66731">
        <w:rPr>
          <w:lang w:val="it-IT"/>
        </w:rPr>
        <w:t>sia di chi gestisce la struttura sia di chi ne usufruisce</w:t>
      </w:r>
      <w:r w:rsidRPr="00EF68FD">
        <w:rPr>
          <w:lang w:val="it-IT"/>
        </w:rPr>
        <w:t xml:space="preserve">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</w:t>
      </w:r>
      <w:r w:rsidR="00131254">
        <w:rPr>
          <w:lang w:val="it-IT"/>
        </w:rPr>
        <w:t>infatti</w:t>
      </w:r>
      <w:r>
        <w:rPr>
          <w:lang w:val="it-IT"/>
        </w:rPr>
        <w:t xml:space="preserve">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proofErr w:type="spellStart"/>
      <w:r>
        <w:rPr>
          <w:b/>
          <w:lang w:val="it-IT"/>
        </w:rPr>
        <w:t>K</w:t>
      </w:r>
      <w:r>
        <w:rPr>
          <w:lang w:val="it-IT"/>
        </w:rPr>
        <w:t>eep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lang w:val="it-IT"/>
        </w:rPr>
        <w:t>i</w:t>
      </w:r>
      <w:r>
        <w:rPr>
          <w:lang w:val="it-IT"/>
        </w:rPr>
        <w:t>t</w:t>
      </w:r>
      <w:proofErr w:type="spellEnd"/>
      <w:r>
        <w:rPr>
          <w:lang w:val="it-IT"/>
        </w:rPr>
        <w:t xml:space="preserve"> </w:t>
      </w:r>
      <w:proofErr w:type="spellStart"/>
      <w:r>
        <w:rPr>
          <w:b/>
          <w:lang w:val="it-IT"/>
        </w:rPr>
        <w:t>s</w:t>
      </w:r>
      <w:r w:rsidRPr="00EF68FD">
        <w:rPr>
          <w:lang w:val="it-IT"/>
        </w:rPr>
        <w:t>imple</w:t>
      </w:r>
      <w:proofErr w:type="spellEnd"/>
      <w:r w:rsidR="00131254">
        <w:rPr>
          <w:lang w:val="it-IT"/>
        </w:rPr>
        <w:t>). I</w:t>
      </w:r>
      <w:r>
        <w:rPr>
          <w:lang w:val="it-IT"/>
        </w:rPr>
        <w:t>l nostro software</w:t>
      </w:r>
      <w:r w:rsidR="004772D6">
        <w:rPr>
          <w:lang w:val="it-IT"/>
        </w:rPr>
        <w:t xml:space="preserve">, </w:t>
      </w:r>
      <w:r w:rsidR="007A2163">
        <w:rPr>
          <w:lang w:val="it-IT"/>
        </w:rPr>
        <w:t xml:space="preserve">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proofErr w:type="spellStart"/>
      <w:r w:rsidR="007A2163">
        <w:rPr>
          <w:b/>
          <w:lang w:val="it-IT"/>
        </w:rPr>
        <w:t>o</w:t>
      </w:r>
      <w:r w:rsidR="007330DF">
        <w:rPr>
          <w:lang w:val="it-IT"/>
        </w:rPr>
        <w:t>ne</w:t>
      </w:r>
      <w:proofErr w:type="spellEnd"/>
      <w:r w:rsidR="007330DF">
        <w:rPr>
          <w:lang w:val="it-IT"/>
        </w:rPr>
        <w:t>),</w:t>
      </w:r>
      <w:bookmarkStart w:id="1" w:name="_GoBack"/>
      <w:bookmarkEnd w:id="1"/>
      <w:r w:rsidR="007330DF">
        <w:rPr>
          <w:lang w:val="it-IT"/>
        </w:rPr>
        <w:t xml:space="preserve"> </w:t>
      </w:r>
      <w:r w:rsidR="004772D6">
        <w:rPr>
          <w:lang w:val="it-IT"/>
        </w:rPr>
        <w:t>si propone come prodotto all’avanguardia</w:t>
      </w:r>
      <w:r w:rsidR="004772D6">
        <w:rPr>
          <w:lang w:val="it-IT"/>
        </w:rPr>
        <w:t xml:space="preserve"> </w:t>
      </w:r>
      <w:r w:rsidR="007330DF">
        <w:rPr>
          <w:lang w:val="it-IT"/>
        </w:rPr>
        <w:t>utilizzabile da</w:t>
      </w:r>
      <w:r w:rsidR="007A2163">
        <w:rPr>
          <w:lang w:val="it-IT"/>
        </w:rPr>
        <w:t xml:space="preserve"> </w:t>
      </w:r>
      <w:r w:rsidR="007330DF">
        <w:rPr>
          <w:lang w:val="it-IT"/>
        </w:rPr>
        <w:t>PC (</w:t>
      </w:r>
      <w:r w:rsidR="00A01AAC">
        <w:rPr>
          <w:lang w:val="it-IT"/>
        </w:rPr>
        <w:t xml:space="preserve">Linux, OS X </w:t>
      </w:r>
      <w:r w:rsidR="002C3752">
        <w:rPr>
          <w:lang w:val="it-IT"/>
        </w:rPr>
        <w:t>o</w:t>
      </w:r>
      <w:r w:rsidR="00A01AAC">
        <w:rPr>
          <w:lang w:val="it-IT"/>
        </w:rPr>
        <w:t xml:space="preserve"> sistemi Windows</w:t>
      </w:r>
      <w:r w:rsidR="007330DF">
        <w:rPr>
          <w:lang w:val="it-IT"/>
        </w:rPr>
        <w:t xml:space="preserve">)  </w:t>
      </w:r>
      <w:r w:rsidR="002C3752">
        <w:rPr>
          <w:lang w:val="it-IT"/>
        </w:rPr>
        <w:t>e</w:t>
      </w:r>
      <w:r w:rsidR="001931F5">
        <w:rPr>
          <w:lang w:val="it-IT"/>
        </w:rPr>
        <w:t xml:space="preserve"> </w:t>
      </w:r>
      <w:proofErr w:type="spellStart"/>
      <w:r w:rsidR="007A2163">
        <w:rPr>
          <w:lang w:val="it-IT"/>
        </w:rPr>
        <w:t>smartphone</w:t>
      </w:r>
      <w:proofErr w:type="spellEnd"/>
      <w:r w:rsidR="007A2163">
        <w:rPr>
          <w:lang w:val="it-IT"/>
        </w:rPr>
        <w:t xml:space="preserve"> </w:t>
      </w:r>
      <w:proofErr w:type="spellStart"/>
      <w:r w:rsidR="007A2163">
        <w:rPr>
          <w:lang w:val="it-IT"/>
        </w:rPr>
        <w:t>Android</w:t>
      </w:r>
      <w:proofErr w:type="spellEnd"/>
      <w:r w:rsidR="00131254">
        <w:rPr>
          <w:lang w:val="it-IT"/>
        </w:rPr>
        <w:t>, rendendolo</w:t>
      </w:r>
      <w:r w:rsidR="00BF54B8">
        <w:rPr>
          <w:lang w:val="it-IT"/>
        </w:rPr>
        <w:t xml:space="preserve"> così</w:t>
      </w:r>
      <w:r w:rsidR="00131254">
        <w:rPr>
          <w:lang w:val="it-IT"/>
        </w:rPr>
        <w:t xml:space="preserve"> disponibile a</w:t>
      </w:r>
      <w:r w:rsidR="00FE515F">
        <w:rPr>
          <w:lang w:val="it-IT"/>
        </w:rPr>
        <w:t>d</w:t>
      </w:r>
      <w:r w:rsidR="00131254">
        <w:rPr>
          <w:lang w:val="it-IT"/>
        </w:rPr>
        <w:t xml:space="preserve"> un </w:t>
      </w:r>
      <w:r w:rsidR="006954C7">
        <w:rPr>
          <w:lang w:val="it-IT"/>
        </w:rPr>
        <w:t>ampio</w:t>
      </w:r>
      <w:r w:rsidR="00FE515F">
        <w:rPr>
          <w:lang w:val="it-IT"/>
        </w:rPr>
        <w:t xml:space="preserve"> bacino d’utenza.</w:t>
      </w:r>
      <w:r w:rsidR="00131254">
        <w:rPr>
          <w:lang w:val="it-IT"/>
        </w:rPr>
        <w:br/>
        <w:t>Tutto ciò si rifletterà in un immediato aumento della vostra produttività, eliminando gli sprech</w:t>
      </w:r>
      <w:r w:rsidR="00686412">
        <w:rPr>
          <w:lang w:val="it-IT"/>
        </w:rPr>
        <w:t>i di tempo e riducendo al minimo</w:t>
      </w:r>
      <w:r w:rsidR="00131254">
        <w:rPr>
          <w:lang w:val="it-IT"/>
        </w:rPr>
        <w:t xml:space="preserve"> la possibilità di errore, per avere sempre sotto completo controllo ogni aspetto della struttura che state gestendo o di cui state usufruendo. </w:t>
      </w:r>
    </w:p>
    <w:sectPr w:rsidR="00131254" w:rsidRPr="00EF68FD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C2368" w14:textId="77777777" w:rsidR="00927A49" w:rsidRDefault="00927A49">
      <w:r>
        <w:separator/>
      </w:r>
    </w:p>
  </w:endnote>
  <w:endnote w:type="continuationSeparator" w:id="0">
    <w:p w14:paraId="409ECFA0" w14:textId="77777777" w:rsidR="00927A49" w:rsidRDefault="0092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D051" w14:textId="77777777" w:rsidR="00AA79C8" w:rsidRDefault="00927A49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AB09413" wp14:editId="732D80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B8171C" wp14:editId="385B4F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FF58A1" wp14:editId="5BF7EFC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C54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69695" wp14:editId="64BBC48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7FF0" w14:textId="77777777"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4772D6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giovedì 22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B69695" id="Rectangle 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14:paraId="34407FF0" w14:textId="77777777"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4772D6">
                      <w:rPr>
                        <w:rFonts w:ascii="Calibri" w:hAnsi="Calibri"/>
                        <w:noProof/>
                        <w:lang w:val="it-IT"/>
                      </w:rPr>
                      <w:t>giovedì 22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6FF05A" wp14:editId="6B6456B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F7C67" w14:textId="77777777" w:rsidR="00927A49" w:rsidRDefault="00927A49">
      <w:r>
        <w:separator/>
      </w:r>
    </w:p>
  </w:footnote>
  <w:footnote w:type="continuationSeparator" w:id="0">
    <w:p w14:paraId="7185D6CB" w14:textId="77777777" w:rsidR="00927A49" w:rsidRDefault="00927A49">
      <w:r>
        <w:separator/>
      </w:r>
    </w:p>
  </w:footnote>
  <w:footnote w:type="continuationNotice" w:id="1">
    <w:p w14:paraId="02B91165" w14:textId="77777777" w:rsidR="00927A49" w:rsidRDefault="00927A49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F733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62C81BB1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BDB50" wp14:editId="0D995D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B66E4C" wp14:editId="24B241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47B9E" wp14:editId="0C57442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30FA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ADF3BC8" wp14:editId="31051B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591" w14:textId="77777777"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 xml:space="preserve">RooManageR –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lang w:val="it-IT"/>
                            </w:rPr>
                            <w:t>Problem</w:t>
                          </w:r>
                          <w:proofErr w:type="spellEnd"/>
                          <w:r>
                            <w:rPr>
                              <w:rFonts w:ascii="Calibri" w:hAnsi="Calibri"/>
                              <w:lang w:val="it-IT"/>
                            </w:rPr>
                            <w:t xml:space="preserve">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FA3882" wp14:editId="39569C2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72F2B21B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772D6" w:rsidRPr="004772D6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3882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8pt;margin-top:0;width:90pt;height:17.1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" o:allowincell="f" fillcolor="#d34817 [3204]" stroked="f">
              <v:textbox style="mso-fit-shape-to-text:t" inset=",0,,0">
                <w:txbxContent>
                  <w:p w14:paraId="72F2B21B" w14:textId="77777777"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4772D6" w:rsidRPr="004772D6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0176A"/>
    <w:rsid w:val="00125087"/>
    <w:rsid w:val="00131254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4351"/>
    <w:rsid w:val="00267F18"/>
    <w:rsid w:val="00282BF0"/>
    <w:rsid w:val="00292293"/>
    <w:rsid w:val="00292CE8"/>
    <w:rsid w:val="002A07CB"/>
    <w:rsid w:val="002C3752"/>
    <w:rsid w:val="002C5511"/>
    <w:rsid w:val="002E1DA3"/>
    <w:rsid w:val="002F116B"/>
    <w:rsid w:val="0034320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772D6"/>
    <w:rsid w:val="004864FA"/>
    <w:rsid w:val="004A51BD"/>
    <w:rsid w:val="004C6F35"/>
    <w:rsid w:val="004D443E"/>
    <w:rsid w:val="004D6BEC"/>
    <w:rsid w:val="004E1DC7"/>
    <w:rsid w:val="004E7983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B1DEC"/>
    <w:rsid w:val="005C0F56"/>
    <w:rsid w:val="005E6AF1"/>
    <w:rsid w:val="005F3B8D"/>
    <w:rsid w:val="00660DF0"/>
    <w:rsid w:val="00667555"/>
    <w:rsid w:val="00683A39"/>
    <w:rsid w:val="00683EEA"/>
    <w:rsid w:val="00686412"/>
    <w:rsid w:val="006954C7"/>
    <w:rsid w:val="00697ACE"/>
    <w:rsid w:val="006A2ECB"/>
    <w:rsid w:val="006B7F76"/>
    <w:rsid w:val="006C1A53"/>
    <w:rsid w:val="006D2D5C"/>
    <w:rsid w:val="006D6131"/>
    <w:rsid w:val="006E28BC"/>
    <w:rsid w:val="006E6EA6"/>
    <w:rsid w:val="00721855"/>
    <w:rsid w:val="007330DF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27A49"/>
    <w:rsid w:val="00970BDC"/>
    <w:rsid w:val="009A119B"/>
    <w:rsid w:val="009A5FD6"/>
    <w:rsid w:val="009B24DE"/>
    <w:rsid w:val="009B2F42"/>
    <w:rsid w:val="009C18F9"/>
    <w:rsid w:val="009F69CB"/>
    <w:rsid w:val="00A01AAC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A0F83"/>
    <w:rsid w:val="00BC51E3"/>
    <w:rsid w:val="00BF54B8"/>
    <w:rsid w:val="00C260C9"/>
    <w:rsid w:val="00C368AF"/>
    <w:rsid w:val="00C41631"/>
    <w:rsid w:val="00CB11F0"/>
    <w:rsid w:val="00CD12EE"/>
    <w:rsid w:val="00D13740"/>
    <w:rsid w:val="00D23FBB"/>
    <w:rsid w:val="00D2451E"/>
    <w:rsid w:val="00D52067"/>
    <w:rsid w:val="00D56A5A"/>
    <w:rsid w:val="00D861D6"/>
    <w:rsid w:val="00DB6242"/>
    <w:rsid w:val="00DF0098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6731"/>
    <w:rsid w:val="00F67691"/>
    <w:rsid w:val="00F67986"/>
    <w:rsid w:val="00F73288"/>
    <w:rsid w:val="00F75EA4"/>
    <w:rsid w:val="00F82C06"/>
    <w:rsid w:val="00FA0F96"/>
    <w:rsid w:val="00FD4EE6"/>
    <w:rsid w:val="00FD58A6"/>
    <w:rsid w:val="00FE515F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55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aziendale (schema grafico).dotx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2015-10-22T12:08:00Z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